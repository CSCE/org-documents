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6E5" w:rsidRDefault="00656520" w:rsidP="005626E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D0683C" wp14:editId="453BA10F">
                <wp:simplePos x="0" y="0"/>
                <wp:positionH relativeFrom="column">
                  <wp:posOffset>-247650</wp:posOffset>
                </wp:positionH>
                <wp:positionV relativeFrom="paragraph">
                  <wp:posOffset>588010</wp:posOffset>
                </wp:positionV>
                <wp:extent cx="4975860" cy="1028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656520" w:rsidRDefault="00697EF7" w:rsidP="005626E5">
                            <w:pPr>
                              <w:pStyle w:val="EnterCompanyName"/>
                              <w:rPr>
                                <w:color w:val="000000" w:themeColor="text2" w:themeShade="BF"/>
                              </w:rPr>
                            </w:pPr>
                            <w:r w:rsidRPr="00656520">
                              <w:rPr>
                                <w:color w:val="000000" w:themeColor="text2" w:themeShade="BF"/>
                              </w:rPr>
                              <w:t xml:space="preserve">Computer Science and Computer Engineering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D068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9.5pt;margin-top:46.3pt;width:391.8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Letg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" filled="f" stroked="f">
                <v:textbox>
                  <w:txbxContent>
                    <w:p w:rsidR="005626E5" w:rsidRPr="00656520" w:rsidRDefault="00697EF7" w:rsidP="005626E5">
                      <w:pPr>
                        <w:pStyle w:val="EnterCompanyName"/>
                        <w:rPr>
                          <w:color w:val="000000" w:themeColor="text2" w:themeShade="BF"/>
                        </w:rPr>
                      </w:pPr>
                      <w:r w:rsidRPr="00656520">
                        <w:rPr>
                          <w:color w:val="000000" w:themeColor="text2" w:themeShade="BF"/>
                        </w:rPr>
                        <w:t xml:space="preserve">Computer Science and Computer Engineering </w:t>
                      </w:r>
                    </w:p>
                  </w:txbxContent>
                </v:textbox>
              </v:shape>
            </w:pict>
          </mc:Fallback>
        </mc:AlternateContent>
      </w:r>
      <w:r w:rsidR="00754F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-471805</wp:posOffset>
                </wp:positionV>
                <wp:extent cx="2244090" cy="1059815"/>
                <wp:effectExtent l="9525" t="13970" r="13335" b="12065"/>
                <wp:wrapNone/>
                <wp:docPr id="4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244090" cy="10598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4F9B" w:rsidRPr="00754F9B" w:rsidRDefault="00754F9B" w:rsidP="00754F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CSCE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8" o:spid="_x0000_s1027" type="#_x0000_t202" style="position:absolute;margin-left:116.25pt;margin-top:-37.15pt;width:176.7pt;height:8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" filled="f" stroked="f">
                <o:lock v:ext="edit" shapetype="t"/>
                <v:textbox style="mso-fit-shape-to-text:t">
                  <w:txbxContent>
                    <w:p w:rsidR="00754F9B" w:rsidRPr="00754F9B" w:rsidRDefault="00754F9B" w:rsidP="00754F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CSCE</w:t>
                      </w:r>
                    </w:p>
                  </w:txbxContent>
                </v:textbox>
              </v:shape>
            </w:pict>
          </mc:Fallback>
        </mc:AlternateContent>
      </w:r>
      <w:r w:rsidR="00697E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1371600</wp:posOffset>
                </wp:positionV>
                <wp:extent cx="6858000" cy="6172200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656520" w:rsidRDefault="005626E5" w:rsidP="005626E5">
                            <w:pPr>
                              <w:pStyle w:val="Beginyourletterhere"/>
                              <w:rPr>
                                <w:color w:val="000000" w:themeColor="text2" w:themeShade="BF"/>
                              </w:rPr>
                            </w:pPr>
                            <w:r w:rsidRPr="00656520">
                              <w:rPr>
                                <w:color w:val="000000" w:themeColor="text2" w:themeShade="BF"/>
                              </w:rPr>
                              <w:t>Begin your letter here.</w:t>
                            </w:r>
                          </w:p>
                          <w:p w:rsidR="005626E5" w:rsidRDefault="005626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0;margin-top:108pt;width:540pt;height:486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" filled="f" stroked="f">
                <v:textbox>
                  <w:txbxContent>
                    <w:p w:rsidR="005626E5" w:rsidRPr="00656520" w:rsidRDefault="005626E5" w:rsidP="005626E5">
                      <w:pPr>
                        <w:pStyle w:val="Beginyourletterhere"/>
                        <w:rPr>
                          <w:color w:val="000000" w:themeColor="text2" w:themeShade="BF"/>
                        </w:rPr>
                      </w:pPr>
                      <w:r w:rsidRPr="00656520">
                        <w:rPr>
                          <w:color w:val="000000" w:themeColor="text2" w:themeShade="BF"/>
                        </w:rPr>
                        <w:t>Begin your letter here.</w:t>
                      </w:r>
                    </w:p>
                    <w:p w:rsidR="005626E5" w:rsidRDefault="005626E5"/>
                  </w:txbxContent>
                </v:textbox>
              </v:shape>
            </w:pict>
          </mc:Fallback>
        </mc:AlternateContent>
      </w:r>
      <w:r w:rsidR="00697EF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6E5" w:rsidRPr="00656520" w:rsidRDefault="005626E5" w:rsidP="005626E5">
                            <w:pPr>
                              <w:pStyle w:val="Address01"/>
                              <w:rPr>
                                <w:color w:val="000000" w:themeColor="text2" w:themeShade="BF"/>
                              </w:rPr>
                            </w:pPr>
                            <w:proofErr w:type="gramStart"/>
                            <w:r w:rsidRPr="00656520">
                              <w:rPr>
                                <w:color w:val="000000" w:themeColor="text2" w:themeShade="BF"/>
                              </w:rPr>
                              <w:t>phone</w:t>
                            </w:r>
                            <w:proofErr w:type="gramEnd"/>
                            <w:r w:rsidRPr="00656520">
                              <w:rPr>
                                <w:color w:val="000000" w:themeColor="text2" w:themeShade="BF"/>
                              </w:rPr>
                              <w:t>:  555</w:t>
                            </w:r>
                            <w:r w:rsidR="00697EF7" w:rsidRPr="00656520">
                              <w:rPr>
                                <w:color w:val="000000" w:themeColor="text2" w:themeShade="BF"/>
                              </w:rPr>
                              <w:t xml:space="preserve">.555.5555 </w:t>
                            </w:r>
                            <w:r w:rsidRPr="00656520">
                              <w:rPr>
                                <w:color w:val="000000" w:themeColor="text2" w:themeShade="BF"/>
                              </w:rPr>
                              <w:t xml:space="preserve">  |  </w:t>
                            </w:r>
                            <w:r w:rsidR="00697EF7" w:rsidRPr="00656520">
                              <w:rPr>
                                <w:color w:val="000000" w:themeColor="text2" w:themeShade="BF"/>
                              </w:rPr>
                              <w:t>701 South Mount Vernon Ave. |  www.</w:t>
                            </w:r>
                            <w:r w:rsidR="00754F9B">
                              <w:rPr>
                                <w:color w:val="000000" w:themeColor="text2" w:themeShade="BF"/>
                              </w:rPr>
                              <w:t>csce.club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ECugIAAME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" filled="f" stroked="f">
                <v:textbox inset=",8.64pt">
                  <w:txbxContent>
                    <w:p w:rsidR="005626E5" w:rsidRPr="00656520" w:rsidRDefault="005626E5" w:rsidP="005626E5">
                      <w:pPr>
                        <w:pStyle w:val="Address01"/>
                        <w:rPr>
                          <w:color w:val="000000" w:themeColor="text2" w:themeShade="BF"/>
                        </w:rPr>
                      </w:pPr>
                      <w:proofErr w:type="gramStart"/>
                      <w:r w:rsidRPr="00656520">
                        <w:rPr>
                          <w:color w:val="000000" w:themeColor="text2" w:themeShade="BF"/>
                        </w:rPr>
                        <w:t>phone</w:t>
                      </w:r>
                      <w:proofErr w:type="gramEnd"/>
                      <w:r w:rsidRPr="00656520">
                        <w:rPr>
                          <w:color w:val="000000" w:themeColor="text2" w:themeShade="BF"/>
                        </w:rPr>
                        <w:t>:  555</w:t>
                      </w:r>
                      <w:r w:rsidR="00697EF7" w:rsidRPr="00656520">
                        <w:rPr>
                          <w:color w:val="000000" w:themeColor="text2" w:themeShade="BF"/>
                        </w:rPr>
                        <w:t xml:space="preserve">.555.5555 </w:t>
                      </w:r>
                      <w:r w:rsidRPr="00656520">
                        <w:rPr>
                          <w:color w:val="000000" w:themeColor="text2" w:themeShade="BF"/>
                        </w:rPr>
                        <w:t xml:space="preserve">  |  </w:t>
                      </w:r>
                      <w:r w:rsidR="00697EF7" w:rsidRPr="00656520">
                        <w:rPr>
                          <w:color w:val="000000" w:themeColor="text2" w:themeShade="BF"/>
                        </w:rPr>
                        <w:t>701 South Mount Vernon Ave. |  www.</w:t>
                      </w:r>
                      <w:r w:rsidR="00754F9B">
                        <w:rPr>
                          <w:color w:val="000000" w:themeColor="text2" w:themeShade="BF"/>
                        </w:rPr>
                        <w:t>csce.club</w:t>
                      </w:r>
                    </w:p>
                  </w:txbxContent>
                </v:textbox>
              </v:shape>
            </w:pict>
          </mc:Fallback>
        </mc:AlternateContent>
      </w:r>
      <w:r w:rsidR="00697EF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-1205865</wp:posOffset>
            </wp:positionH>
            <wp:positionV relativeFrom="paragraph">
              <wp:posOffset>-911860</wp:posOffset>
            </wp:positionV>
            <wp:extent cx="7772400" cy="10058400"/>
            <wp:effectExtent l="0" t="0" r="0" b="0"/>
            <wp:wrapNone/>
            <wp:docPr id="6" name="Picture 6" descr="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rbanMod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E5">
        <w:softHyphen/>
      </w:r>
      <w:r w:rsidR="005626E5">
        <w:softHyphen/>
      </w:r>
      <w:bookmarkStart w:id="0" w:name="_GoBack"/>
      <w:bookmarkEnd w:id="0"/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F7"/>
    <w:rsid w:val="005626E5"/>
    <w:rsid w:val="00656520"/>
    <w:rsid w:val="00697EF7"/>
    <w:rsid w:val="00754F9B"/>
    <w:rsid w:val="00D0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2316BDE-A007-4D82-9E8B-3553764C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basedOn w:val="DefaultParagraphFont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basedOn w:val="DefaultParagraphFont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basedOn w:val="DefaultParagraphFont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NormalWeb">
    <w:name w:val="Normal (Web)"/>
    <w:basedOn w:val="Normal"/>
    <w:uiPriority w:val="99"/>
    <w:semiHidden/>
    <w:unhideWhenUsed/>
    <w:rsid w:val="00754F9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\AppData\Roaming\Microsoft\Templates\HP_UrbanModern_Letterhead_TP10379664.do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ex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HP_UrbanModern_Letterhead_TP10379664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Sparta</dc:creator>
  <cp:lastModifiedBy>Steven Rodriguez</cp:lastModifiedBy>
  <cp:revision>4</cp:revision>
  <cp:lastPrinted>2007-03-15T17:36:00Z</cp:lastPrinted>
  <dcterms:created xsi:type="dcterms:W3CDTF">2013-04-14T19:38:00Z</dcterms:created>
  <dcterms:modified xsi:type="dcterms:W3CDTF">2015-06-12T14:52:00Z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