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:rsidR="00A319C4" w:rsidRPr="00A319C4" w:rsidRDefault="00093155" w:rsidP="00B51EF7">
            <w:pPr>
              <w:pStyle w:val="Heading1"/>
              <w:outlineLvl w:val="0"/>
            </w:pPr>
            <w:r>
              <w:t xml:space="preserve">CSCE </w:t>
            </w:r>
            <w:r w:rsidR="00B51EF7">
              <w:t>Club Rush</w:t>
            </w:r>
            <w:r w:rsidR="00A319C4" w:rsidRPr="00A319C4">
              <w:t xml:space="preserve"> </w:t>
            </w:r>
            <w:r w:rsidR="00A319C4" w:rsidRPr="00D01859">
              <w:t>Sign</w:t>
            </w:r>
            <w:r w:rsidR="00A319C4" w:rsidRPr="00A319C4">
              <w:t>-In Sheet</w:t>
            </w:r>
          </w:p>
        </w:tc>
      </w:tr>
      <w:tr w:rsidR="0084533D" w:rsidRPr="0084533D" w:rsidTr="00135EEC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21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7F7F7F" w:themeColor="text1" w:themeTint="80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00"/>
              <w:gridCol w:w="10700"/>
            </w:tblGrid>
            <w:tr w:rsidR="00B51EF7" w:rsidTr="00B51EF7">
              <w:trPr>
                <w:trHeight w:val="385"/>
                <w:tblHeader/>
              </w:trPr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B51EF7" w:rsidRPr="00614BD7" w:rsidRDefault="00B51EF7" w:rsidP="00D518EF">
                  <w:pPr>
                    <w:pStyle w:val="Heading2"/>
                    <w:outlineLvl w:val="1"/>
                  </w:pPr>
                  <w:r>
                    <w:t>Date:</w:t>
                  </w:r>
                </w:p>
              </w:tc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51EF7" w:rsidRDefault="00B51EF7" w:rsidP="00D518EF">
                  <w:pPr>
                    <w:pStyle w:val="Heading2"/>
                    <w:outlineLvl w:val="1"/>
                  </w:pPr>
                </w:p>
              </w:tc>
            </w:tr>
          </w:tbl>
          <w:p w:rsidR="0084533D" w:rsidRPr="00A319C4" w:rsidRDefault="0084533D" w:rsidP="0084533D"/>
        </w:tc>
      </w:tr>
    </w:tbl>
    <w:p w:rsidR="0084533D" w:rsidRDefault="0084533D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305"/>
        <w:gridCol w:w="5485"/>
      </w:tblGrid>
      <w:tr w:rsidR="00B51EF7" w:rsidTr="00B51EF7">
        <w:trPr>
          <w:trHeight w:val="323"/>
          <w:tblHeader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1EF7" w:rsidRPr="00614BD7" w:rsidRDefault="00B51EF7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1EF7" w:rsidRPr="00614BD7" w:rsidRDefault="00B51EF7" w:rsidP="0084533D">
            <w:pPr>
              <w:pStyle w:val="Heading2"/>
              <w:outlineLvl w:val="1"/>
            </w:pPr>
            <w:r w:rsidRPr="00614BD7">
              <w:t>E-Mail</w:t>
            </w:r>
          </w:p>
        </w:tc>
      </w:tr>
      <w:tr w:rsidR="00B51EF7" w:rsidTr="00B51EF7">
        <w:trPr>
          <w:cantSplit/>
          <w:trHeight w:hRule="exact" w:val="433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  <w:tr w:rsidR="00B51EF7" w:rsidTr="00B51EF7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1EF7" w:rsidRDefault="00B51EF7" w:rsidP="00614BD7"/>
        </w:tc>
      </w:tr>
    </w:tbl>
    <w:p w:rsidR="00BE09B6" w:rsidRDefault="00BE09B6" w:rsidP="00A319C4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BE09B6" w:rsidRPr="0084533D" w:rsidTr="001832C5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:rsidR="00BE09B6" w:rsidRPr="00A319C4" w:rsidRDefault="00BE09B6" w:rsidP="001832C5">
            <w:pPr>
              <w:pStyle w:val="Heading1"/>
              <w:outlineLvl w:val="0"/>
            </w:pPr>
            <w:r>
              <w:lastRenderedPageBreak/>
              <w:t>CSCE Club Rush</w:t>
            </w:r>
            <w:r w:rsidRPr="00A319C4">
              <w:t xml:space="preserve"> </w:t>
            </w:r>
            <w:r w:rsidRPr="00D01859">
              <w:t>Sign</w:t>
            </w:r>
            <w:r w:rsidRPr="00A319C4">
              <w:t>-In Sheet</w:t>
            </w:r>
          </w:p>
        </w:tc>
      </w:tr>
      <w:tr w:rsidR="00BE09B6" w:rsidRPr="0084533D" w:rsidTr="001832C5">
        <w:trPr>
          <w:trHeight w:val="576"/>
          <w:tblHeader/>
        </w:trPr>
        <w:tc>
          <w:tcPr>
            <w:tcW w:w="10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21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7F7F7F" w:themeColor="text1" w:themeTint="80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700"/>
              <w:gridCol w:w="10700"/>
            </w:tblGrid>
            <w:tr w:rsidR="00BE09B6" w:rsidTr="001832C5">
              <w:trPr>
                <w:trHeight w:val="385"/>
                <w:tblHeader/>
              </w:trPr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  <w:vAlign w:val="center"/>
                </w:tcPr>
                <w:p w:rsidR="00BE09B6" w:rsidRPr="00614BD7" w:rsidRDefault="00BE09B6" w:rsidP="001832C5">
                  <w:pPr>
                    <w:pStyle w:val="Heading2"/>
                    <w:outlineLvl w:val="1"/>
                  </w:pPr>
                  <w:r>
                    <w:t>Date:</w:t>
                  </w:r>
                </w:p>
              </w:tc>
              <w:tc>
                <w:tcPr>
                  <w:tcW w:w="10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E09B6" w:rsidRDefault="00BE09B6" w:rsidP="001832C5">
                  <w:pPr>
                    <w:pStyle w:val="Heading2"/>
                    <w:outlineLvl w:val="1"/>
                  </w:pPr>
                </w:p>
              </w:tc>
            </w:tr>
          </w:tbl>
          <w:p w:rsidR="00BE09B6" w:rsidRPr="00A319C4" w:rsidRDefault="00BE09B6" w:rsidP="001832C5"/>
        </w:tc>
      </w:tr>
    </w:tbl>
    <w:p w:rsidR="00BE09B6" w:rsidRDefault="00BE09B6" w:rsidP="00BE09B6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305"/>
        <w:gridCol w:w="5485"/>
      </w:tblGrid>
      <w:tr w:rsidR="00BE09B6" w:rsidTr="001832C5">
        <w:trPr>
          <w:trHeight w:val="323"/>
          <w:tblHeader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E09B6" w:rsidRPr="00614BD7" w:rsidRDefault="00BE09B6" w:rsidP="001832C5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E09B6" w:rsidRPr="00614BD7" w:rsidRDefault="00BE09B6" w:rsidP="001832C5">
            <w:pPr>
              <w:pStyle w:val="Heading2"/>
              <w:outlineLvl w:val="1"/>
            </w:pPr>
            <w:r w:rsidRPr="00614BD7">
              <w:t>E-Mail</w:t>
            </w:r>
          </w:p>
        </w:tc>
      </w:tr>
      <w:tr w:rsidR="00BE09B6" w:rsidTr="001832C5">
        <w:trPr>
          <w:cantSplit/>
          <w:trHeight w:hRule="exact" w:val="433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42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  <w:tr w:rsidR="00BE09B6" w:rsidTr="001832C5">
        <w:trPr>
          <w:cantSplit/>
          <w:trHeight w:hRule="exact" w:val="460"/>
        </w:trPr>
        <w:tc>
          <w:tcPr>
            <w:tcW w:w="5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  <w:tc>
          <w:tcPr>
            <w:tcW w:w="5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9B6" w:rsidRDefault="00BE09B6" w:rsidP="001832C5"/>
        </w:tc>
      </w:tr>
    </w:tbl>
    <w:p w:rsidR="00AC4EAC" w:rsidRDefault="00AC4EAC" w:rsidP="00A319C4">
      <w:bookmarkStart w:id="0" w:name="_GoBack"/>
      <w:bookmarkEnd w:id="0"/>
    </w:p>
    <w:sectPr w:rsidR="00AC4EAC" w:rsidSect="0084533D">
      <w:footerReference w:type="default" r:id="rId8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12" w:rsidRDefault="00145B12">
      <w:r>
        <w:separator/>
      </w:r>
    </w:p>
  </w:endnote>
  <w:endnote w:type="continuationSeparator" w:id="0">
    <w:p w:rsidR="00145B12" w:rsidRDefault="0014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BE09B6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BE09B6">
      <w:rPr>
        <w:noProof/>
      </w:rPr>
      <w:t>2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12" w:rsidRDefault="00145B12">
      <w:r>
        <w:separator/>
      </w:r>
    </w:p>
  </w:footnote>
  <w:footnote w:type="continuationSeparator" w:id="0">
    <w:p w:rsidR="00145B12" w:rsidRDefault="00145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55"/>
    <w:rsid w:val="0002345E"/>
    <w:rsid w:val="000807D1"/>
    <w:rsid w:val="00093155"/>
    <w:rsid w:val="00135EEC"/>
    <w:rsid w:val="00145B12"/>
    <w:rsid w:val="001F7EC4"/>
    <w:rsid w:val="003359D2"/>
    <w:rsid w:val="003722EC"/>
    <w:rsid w:val="00497755"/>
    <w:rsid w:val="004B5F62"/>
    <w:rsid w:val="00614BD7"/>
    <w:rsid w:val="006E1340"/>
    <w:rsid w:val="00740C26"/>
    <w:rsid w:val="0084533D"/>
    <w:rsid w:val="008C1085"/>
    <w:rsid w:val="00943486"/>
    <w:rsid w:val="00A319C4"/>
    <w:rsid w:val="00A91B8D"/>
    <w:rsid w:val="00AC4EAC"/>
    <w:rsid w:val="00AD7509"/>
    <w:rsid w:val="00B51EF7"/>
    <w:rsid w:val="00B96D2A"/>
    <w:rsid w:val="00BE09B6"/>
    <w:rsid w:val="00C02B77"/>
    <w:rsid w:val="00CB53B8"/>
    <w:rsid w:val="00CC2996"/>
    <w:rsid w:val="00D01859"/>
    <w:rsid w:val="00D27800"/>
    <w:rsid w:val="00DD39B3"/>
    <w:rsid w:val="00EA32F5"/>
    <w:rsid w:val="00EE2F2A"/>
    <w:rsid w:val="00EF29E7"/>
    <w:rsid w:val="00F233D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030109-89FC-466A-A8B6-8AA5CC9F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  <w:style w:type="paragraph" w:styleId="BalloonText">
    <w:name w:val="Balloon Text"/>
    <w:basedOn w:val="Normal"/>
    <w:link w:val="BalloonTextChar"/>
    <w:semiHidden/>
    <w:unhideWhenUsed/>
    <w:rsid w:val="00135E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35EEC"/>
    <w:rPr>
      <w:rFonts w:ascii="Segoe UI" w:hAnsi="Segoe UI" w:cs="Segoe UI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rsid w:val="00BE09B6"/>
    <w:rPr>
      <w:rFonts w:asciiTheme="majorHAnsi" w:hAnsiTheme="majorHAnsi" w:cs="Tahoma"/>
      <w:b/>
      <w:smallCaps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washere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1B8E2-DFB6-4A16-A31B-0F467116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2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stevenwashere</dc:creator>
  <cp:keywords/>
  <cp:lastModifiedBy>Steven Rodriguez</cp:lastModifiedBy>
  <cp:revision>3</cp:revision>
  <cp:lastPrinted>2016-02-02T15:09:00Z</cp:lastPrinted>
  <dcterms:created xsi:type="dcterms:W3CDTF">2016-02-02T15:14:00Z</dcterms:created>
  <dcterms:modified xsi:type="dcterms:W3CDTF">2016-02-02T15:15:00Z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